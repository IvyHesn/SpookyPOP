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635A1B" w:rsidRDefault="004407E4" w:rsidP="00762AE2">
      <w:pPr>
        <w:pStyle w:val="HY-1"/>
      </w:pPr>
      <w:r>
        <w:rPr>
          <w:rFonts w:hint="eastAsia"/>
        </w:rPr>
        <w:t>三消</w:t>
      </w:r>
      <w:r w:rsidR="00635215">
        <w:rPr>
          <w:rFonts w:hint="eastAsia"/>
        </w:rPr>
        <w:t>元素</w:t>
      </w:r>
    </w:p>
    <w:p w:rsidR="00DA3CCA" w:rsidRDefault="00C4255E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三消元素包含</w:t>
      </w:r>
      <w:r w:rsidR="00666AE2">
        <w:rPr>
          <w:rFonts w:hint="eastAsia"/>
        </w:rPr>
        <w:t>5</w:t>
      </w:r>
      <w:r>
        <w:rPr>
          <w:rFonts w:hint="eastAsia"/>
        </w:rPr>
        <w:t>种，每个关卡可能出现</w:t>
      </w:r>
      <w:r w:rsidR="00666AE2">
        <w:rPr>
          <w:rFonts w:hint="eastAsia"/>
        </w:rPr>
        <w:t>3~5</w:t>
      </w:r>
      <w:r>
        <w:rPr>
          <w:rFonts w:hint="eastAsia"/>
        </w:rPr>
        <w:t>种。</w:t>
      </w:r>
    </w:p>
    <w:p w:rsidR="00F61FFD" w:rsidRDefault="00F61FFD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分别为红色、绿色、蓝色、黄色、紫色。</w:t>
      </w:r>
    </w:p>
    <w:p w:rsidR="00F61FFD" w:rsidRDefault="00F61FFD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消除每种颜色</w:t>
      </w:r>
      <w:r w:rsidR="006B668F">
        <w:rPr>
          <w:rFonts w:hint="eastAsia"/>
        </w:rPr>
        <w:t>的元素后，会分别累计消除的数量值</w:t>
      </w:r>
      <w:r w:rsidR="00034371">
        <w:rPr>
          <w:rFonts w:hint="eastAsia"/>
        </w:rPr>
        <w:t>，达到指定的值后，可以释放对应人物的攻击。</w:t>
      </w:r>
    </w:p>
    <w:p w:rsidR="001E529B" w:rsidRPr="00F61FFD" w:rsidRDefault="001E529B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不同人物攻击方式不同</w:t>
      </w:r>
      <w:r w:rsidR="00F532B1">
        <w:rPr>
          <w:rFonts w:hint="eastAsia"/>
        </w:rPr>
        <w:t>，每颗子弹威力不同</w:t>
      </w:r>
      <w:r>
        <w:rPr>
          <w:rFonts w:hint="eastAsia"/>
        </w:rPr>
        <w:t>：</w:t>
      </w:r>
    </w:p>
    <w:p w:rsidR="00090CCE" w:rsidRDefault="00666AE2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红色：</w:t>
      </w:r>
      <w:r w:rsidR="001E529B">
        <w:rPr>
          <w:rFonts w:hint="eastAsia"/>
        </w:rPr>
        <w:t>散弹</w:t>
      </w:r>
      <w:r w:rsidR="000F627C">
        <w:rPr>
          <w:rFonts w:hint="eastAsia"/>
        </w:rPr>
        <w:t>，区域3*3，每颗子弹威力1</w:t>
      </w:r>
      <w:r w:rsidR="0077499B">
        <w:rPr>
          <w:rFonts w:hint="eastAsia"/>
        </w:rPr>
        <w:t>；</w:t>
      </w:r>
    </w:p>
    <w:p w:rsidR="00666AE2" w:rsidRDefault="00666AE2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绿色</w:t>
      </w:r>
      <w:r w:rsidR="00DA3989">
        <w:rPr>
          <w:rFonts w:hint="eastAsia"/>
        </w:rPr>
        <w:t>：</w:t>
      </w:r>
      <w:r w:rsidR="00F532B1">
        <w:rPr>
          <w:rFonts w:hint="eastAsia"/>
        </w:rPr>
        <w:t>连发</w:t>
      </w:r>
      <w:r w:rsidR="000F627C">
        <w:rPr>
          <w:rFonts w:hint="eastAsia"/>
        </w:rPr>
        <w:t>，连发3颗，每颗子弹威力3</w:t>
      </w:r>
      <w:r w:rsidR="0077499B">
        <w:rPr>
          <w:rFonts w:hint="eastAsia"/>
        </w:rPr>
        <w:t>；</w:t>
      </w:r>
    </w:p>
    <w:p w:rsidR="00666AE2" w:rsidRDefault="00666AE2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蓝色</w:t>
      </w:r>
      <w:r w:rsidR="00DA3989">
        <w:rPr>
          <w:rFonts w:hint="eastAsia"/>
        </w:rPr>
        <w:t>：</w:t>
      </w:r>
      <w:r w:rsidR="00596913">
        <w:rPr>
          <w:rFonts w:hint="eastAsia"/>
        </w:rPr>
        <w:t>……</w:t>
      </w:r>
    </w:p>
    <w:p w:rsidR="00666AE2" w:rsidRDefault="00666AE2" w:rsidP="009C0DE0">
      <w:pPr>
        <w:pStyle w:val="HY-4-1"/>
        <w:ind w:firstLine="480"/>
        <w:rPr>
          <w:rFonts w:hint="eastAsia"/>
        </w:rPr>
      </w:pPr>
      <w:r>
        <w:rPr>
          <w:rFonts w:hint="eastAsia"/>
        </w:rPr>
        <w:t>黄色：</w:t>
      </w:r>
      <w:r w:rsidR="00596913">
        <w:rPr>
          <w:rFonts w:hint="eastAsia"/>
        </w:rPr>
        <w:t>……</w:t>
      </w:r>
    </w:p>
    <w:p w:rsidR="00666AE2" w:rsidRPr="00DA3CCA" w:rsidRDefault="00666AE2" w:rsidP="009C0DE0">
      <w:pPr>
        <w:pStyle w:val="HY-4-1"/>
        <w:ind w:firstLine="480"/>
      </w:pPr>
      <w:r>
        <w:rPr>
          <w:rFonts w:hint="eastAsia"/>
        </w:rPr>
        <w:t>紫色</w:t>
      </w:r>
      <w:r w:rsidR="00DA3989">
        <w:rPr>
          <w:rFonts w:hint="eastAsia"/>
        </w:rPr>
        <w:t>：</w:t>
      </w:r>
      <w:r w:rsidR="001E529B">
        <w:rPr>
          <w:rFonts w:hint="eastAsia"/>
        </w:rPr>
        <w:t>穿透一列</w:t>
      </w:r>
      <w:r w:rsidR="0077499B">
        <w:rPr>
          <w:rFonts w:hint="eastAsia"/>
        </w:rPr>
        <w:t>，区域1*9，每颗子弹威力1。</w:t>
      </w:r>
    </w:p>
    <w:p w:rsidR="009C0DE0" w:rsidRDefault="009C0DE0" w:rsidP="009C0DE0">
      <w:pPr>
        <w:pStyle w:val="HY-4-1"/>
        <w:ind w:firstLine="480"/>
      </w:pPr>
    </w:p>
    <w:p w:rsidR="009C0DE0" w:rsidRDefault="009C0DE0" w:rsidP="009C0DE0">
      <w:pPr>
        <w:pStyle w:val="HY-4-1"/>
        <w:ind w:firstLine="480"/>
      </w:pPr>
    </w:p>
    <w:p w:rsidR="009C0DE0" w:rsidRDefault="009C0DE0" w:rsidP="009C0DE0">
      <w:pPr>
        <w:pStyle w:val="HY-4-1"/>
        <w:ind w:firstLine="480"/>
      </w:pPr>
    </w:p>
    <w:p w:rsidR="009C0DE0" w:rsidRDefault="009C0DE0" w:rsidP="009C0DE0">
      <w:pPr>
        <w:pStyle w:val="HY-4-1"/>
        <w:ind w:firstLine="480"/>
      </w:pPr>
    </w:p>
    <w:p w:rsidR="009C0DE0" w:rsidRPr="00762AE2" w:rsidRDefault="009C0DE0" w:rsidP="009C0DE0">
      <w:pPr>
        <w:pStyle w:val="HY-4-1"/>
        <w:ind w:firstLine="480"/>
      </w:pPr>
    </w:p>
    <w:sectPr w:rsidR="009C0DE0" w:rsidRPr="00762AE2" w:rsidSect="006B5FA0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70BC" w:rsidRDefault="00A670BC">
      <w:r>
        <w:separator/>
      </w:r>
    </w:p>
    <w:p w:rsidR="00A670BC" w:rsidRDefault="00A670BC"/>
  </w:endnote>
  <w:endnote w:type="continuationSeparator" w:id="1">
    <w:p w:rsidR="00A670BC" w:rsidRDefault="00A670BC">
      <w:r>
        <w:continuationSeparator/>
      </w:r>
    </w:p>
    <w:p w:rsidR="00A670BC" w:rsidRDefault="00A670B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E2" w:rsidRPr="001F26A2" w:rsidRDefault="00280547" w:rsidP="00DA3D50">
    <w:pPr>
      <w:pStyle w:val="a4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pict>
        <v:line id="_x0000_s1027" style="position:absolute;z-index:251657728" from="9pt,7.8pt" to="423pt,7.8pt">
          <v:stroke dashstyle="1 1"/>
        </v:line>
      </w:pict>
    </w:r>
    <w:r w:rsidR="00A91DE2" w:rsidRPr="001F26A2">
      <w:rPr>
        <w:color w:val="000000"/>
        <w:sz w:val="20"/>
        <w:szCs w:val="20"/>
      </w:rPr>
      <w:br/>
    </w:r>
  </w:p>
  <w:p w:rsidR="00A91DE2" w:rsidRPr="001F26A2" w:rsidRDefault="00280547" w:rsidP="0094557B">
    <w:pPr>
      <w:pStyle w:val="a4"/>
      <w:ind w:right="360"/>
      <w:jc w:val="right"/>
      <w:rPr>
        <w:color w:val="000000"/>
      </w:rPr>
    </w:pP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PAGE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596913">
      <w:rPr>
        <w:noProof/>
        <w:color w:val="000000"/>
        <w:kern w:val="0"/>
        <w:sz w:val="16"/>
        <w:szCs w:val="21"/>
      </w:rPr>
      <w:t>1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/ </w:t>
    </w: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NUMPAGES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596913">
      <w:rPr>
        <w:noProof/>
        <w:color w:val="000000"/>
        <w:kern w:val="0"/>
        <w:sz w:val="16"/>
        <w:szCs w:val="21"/>
      </w:rPr>
      <w:t>1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页</w:t>
    </w:r>
  </w:p>
  <w:p w:rsidR="00A91DE2" w:rsidRDefault="00A91DE2" w:rsidP="00BC64C6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70BC" w:rsidRDefault="00A670BC">
      <w:r>
        <w:separator/>
      </w:r>
    </w:p>
    <w:p w:rsidR="00A670BC" w:rsidRDefault="00A670BC"/>
  </w:footnote>
  <w:footnote w:type="continuationSeparator" w:id="1">
    <w:p w:rsidR="00A670BC" w:rsidRDefault="00A670BC">
      <w:r>
        <w:continuationSeparator/>
      </w:r>
    </w:p>
    <w:p w:rsidR="00A670BC" w:rsidRDefault="00A670B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50" w:rsidRDefault="00DA3D50" w:rsidP="00DA3D5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50" w:rsidRDefault="00DA3D50" w:rsidP="00DA3D5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6C740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A14D5E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F76C2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F7602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CF602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DCC7E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E4CA48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90A21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100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87E9F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05401A"/>
    <w:multiLevelType w:val="hybridMultilevel"/>
    <w:tmpl w:val="B5283254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746302"/>
    <w:multiLevelType w:val="hybridMultilevel"/>
    <w:tmpl w:val="3404CF46"/>
    <w:lvl w:ilvl="0" w:tplc="46C42356">
      <w:start w:val="1"/>
      <w:numFmt w:val="decimal"/>
      <w:lvlText w:val="1.1.%1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0A0346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6904E2C"/>
    <w:multiLevelType w:val="multilevel"/>
    <w:tmpl w:val="42701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AB24B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EDA4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103FC5"/>
    <w:multiLevelType w:val="multilevel"/>
    <w:tmpl w:val="555873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7C56DB6"/>
    <w:multiLevelType w:val="hybridMultilevel"/>
    <w:tmpl w:val="66B831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06014BA"/>
    <w:multiLevelType w:val="multilevel"/>
    <w:tmpl w:val="2CA636DC"/>
    <w:lvl w:ilvl="0">
      <w:start w:val="1"/>
      <w:numFmt w:val="decimal"/>
      <w:pStyle w:val="HY-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Y-4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Y-4-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Y-5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C1E0A60"/>
    <w:multiLevelType w:val="multilevel"/>
    <w:tmpl w:val="00E22DE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46E7D72"/>
    <w:multiLevelType w:val="hybridMultilevel"/>
    <w:tmpl w:val="C79EB056"/>
    <w:lvl w:ilvl="0" w:tplc="46C42356">
      <w:start w:val="1"/>
      <w:numFmt w:val="decimal"/>
      <w:lvlText w:val="1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CE4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FC3261F"/>
    <w:multiLevelType w:val="hybridMultilevel"/>
    <w:tmpl w:val="6F245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6273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B60EC9"/>
    <w:multiLevelType w:val="multilevel"/>
    <w:tmpl w:val="DF1600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6A7B3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C497832"/>
    <w:multiLevelType w:val="multilevel"/>
    <w:tmpl w:val="97BEDC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00D62F6"/>
    <w:multiLevelType w:val="hybridMultilevel"/>
    <w:tmpl w:val="F7563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622E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8F22BBF"/>
    <w:multiLevelType w:val="multilevel"/>
    <w:tmpl w:val="364C81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7B2E5BE6"/>
    <w:multiLevelType w:val="hybridMultilevel"/>
    <w:tmpl w:val="B758242E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4"/>
  </w:num>
  <w:num w:numId="5">
    <w:abstractNumId w:val="16"/>
  </w:num>
  <w:num w:numId="6">
    <w:abstractNumId w:val="13"/>
  </w:num>
  <w:num w:numId="7">
    <w:abstractNumId w:val="16"/>
  </w:num>
  <w:num w:numId="8">
    <w:abstractNumId w:val="24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9"/>
  </w:num>
  <w:num w:numId="24">
    <w:abstractNumId w:val="19"/>
  </w:num>
  <w:num w:numId="25">
    <w:abstractNumId w:val="18"/>
  </w:num>
  <w:num w:numId="26">
    <w:abstractNumId w:val="26"/>
  </w:num>
  <w:num w:numId="27">
    <w:abstractNumId w:val="27"/>
  </w:num>
  <w:num w:numId="28">
    <w:abstractNumId w:val="22"/>
  </w:num>
  <w:num w:numId="29">
    <w:abstractNumId w:val="23"/>
  </w:num>
  <w:num w:numId="30">
    <w:abstractNumId w:val="15"/>
  </w:num>
  <w:num w:numId="31">
    <w:abstractNumId w:val="21"/>
  </w:num>
  <w:num w:numId="32">
    <w:abstractNumId w:val="28"/>
  </w:num>
  <w:num w:numId="33">
    <w:abstractNumId w:val="25"/>
  </w:num>
  <w:num w:numId="34">
    <w:abstractNumId w:val="30"/>
  </w:num>
  <w:num w:numId="35">
    <w:abstractNumId w:val="11"/>
  </w:num>
  <w:num w:numId="36">
    <w:abstractNumId w:val="10"/>
  </w:num>
  <w:num w:numId="37">
    <w:abstractNumId w:val="12"/>
  </w:num>
  <w:num w:numId="38">
    <w:abstractNumId w:val="14"/>
  </w:num>
  <w:num w:numId="39">
    <w:abstractNumId w:val="20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>
      <o:colormenu v:ext="edit" fillcolor="none [66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028"/>
    <w:rsid w:val="0000234F"/>
    <w:rsid w:val="000023E7"/>
    <w:rsid w:val="0000675E"/>
    <w:rsid w:val="000075DC"/>
    <w:rsid w:val="00010342"/>
    <w:rsid w:val="00010F18"/>
    <w:rsid w:val="000171A9"/>
    <w:rsid w:val="00021591"/>
    <w:rsid w:val="000215A5"/>
    <w:rsid w:val="00023F4F"/>
    <w:rsid w:val="000254D1"/>
    <w:rsid w:val="00030524"/>
    <w:rsid w:val="00034371"/>
    <w:rsid w:val="00041885"/>
    <w:rsid w:val="000455E8"/>
    <w:rsid w:val="000537BD"/>
    <w:rsid w:val="000659D2"/>
    <w:rsid w:val="000660B2"/>
    <w:rsid w:val="00070320"/>
    <w:rsid w:val="0008711C"/>
    <w:rsid w:val="00087CBB"/>
    <w:rsid w:val="00090CCE"/>
    <w:rsid w:val="00091EFA"/>
    <w:rsid w:val="000964E3"/>
    <w:rsid w:val="00097494"/>
    <w:rsid w:val="000A09BB"/>
    <w:rsid w:val="000A2749"/>
    <w:rsid w:val="000B5640"/>
    <w:rsid w:val="000B754B"/>
    <w:rsid w:val="000C482B"/>
    <w:rsid w:val="000C6DB4"/>
    <w:rsid w:val="000E1895"/>
    <w:rsid w:val="000E6D81"/>
    <w:rsid w:val="000F00DD"/>
    <w:rsid w:val="000F627C"/>
    <w:rsid w:val="00104A26"/>
    <w:rsid w:val="0010551C"/>
    <w:rsid w:val="00112B0D"/>
    <w:rsid w:val="00113309"/>
    <w:rsid w:val="0011402D"/>
    <w:rsid w:val="00121D2B"/>
    <w:rsid w:val="00125D93"/>
    <w:rsid w:val="001341C2"/>
    <w:rsid w:val="00140D92"/>
    <w:rsid w:val="00142BAA"/>
    <w:rsid w:val="00145309"/>
    <w:rsid w:val="00147204"/>
    <w:rsid w:val="00153029"/>
    <w:rsid w:val="00153874"/>
    <w:rsid w:val="001541F9"/>
    <w:rsid w:val="00154769"/>
    <w:rsid w:val="00155108"/>
    <w:rsid w:val="00161B2C"/>
    <w:rsid w:val="00163381"/>
    <w:rsid w:val="001645E2"/>
    <w:rsid w:val="00166580"/>
    <w:rsid w:val="00172C07"/>
    <w:rsid w:val="00191326"/>
    <w:rsid w:val="00191934"/>
    <w:rsid w:val="00192388"/>
    <w:rsid w:val="00195F9F"/>
    <w:rsid w:val="001A04C0"/>
    <w:rsid w:val="001A0A31"/>
    <w:rsid w:val="001A4841"/>
    <w:rsid w:val="001B2867"/>
    <w:rsid w:val="001C093F"/>
    <w:rsid w:val="001C6FCD"/>
    <w:rsid w:val="001D3A38"/>
    <w:rsid w:val="001D3EC0"/>
    <w:rsid w:val="001D4FA5"/>
    <w:rsid w:val="001E0091"/>
    <w:rsid w:val="001E33BA"/>
    <w:rsid w:val="001E3487"/>
    <w:rsid w:val="001E46AA"/>
    <w:rsid w:val="001E529B"/>
    <w:rsid w:val="001E7CD3"/>
    <w:rsid w:val="001F26A2"/>
    <w:rsid w:val="001F4892"/>
    <w:rsid w:val="001F5D3C"/>
    <w:rsid w:val="001F6961"/>
    <w:rsid w:val="001F7680"/>
    <w:rsid w:val="001F7FBA"/>
    <w:rsid w:val="002109AA"/>
    <w:rsid w:val="00211722"/>
    <w:rsid w:val="002136C6"/>
    <w:rsid w:val="00215BFA"/>
    <w:rsid w:val="0022501E"/>
    <w:rsid w:val="002251EA"/>
    <w:rsid w:val="00226C6D"/>
    <w:rsid w:val="00227D1F"/>
    <w:rsid w:val="0023781F"/>
    <w:rsid w:val="00242663"/>
    <w:rsid w:val="00247EBA"/>
    <w:rsid w:val="002558C3"/>
    <w:rsid w:val="002565C6"/>
    <w:rsid w:val="002578FF"/>
    <w:rsid w:val="00267BF9"/>
    <w:rsid w:val="00274940"/>
    <w:rsid w:val="00275483"/>
    <w:rsid w:val="00280547"/>
    <w:rsid w:val="00282B0B"/>
    <w:rsid w:val="00284B87"/>
    <w:rsid w:val="00291109"/>
    <w:rsid w:val="00297114"/>
    <w:rsid w:val="002A299A"/>
    <w:rsid w:val="002A4761"/>
    <w:rsid w:val="002C5C6B"/>
    <w:rsid w:val="002D3C0E"/>
    <w:rsid w:val="002D3CE3"/>
    <w:rsid w:val="002D476B"/>
    <w:rsid w:val="002D54FF"/>
    <w:rsid w:val="002E11A1"/>
    <w:rsid w:val="002E591A"/>
    <w:rsid w:val="002E5F93"/>
    <w:rsid w:val="002E6FBF"/>
    <w:rsid w:val="002F0F34"/>
    <w:rsid w:val="002F78B9"/>
    <w:rsid w:val="00303438"/>
    <w:rsid w:val="00307150"/>
    <w:rsid w:val="00314EF1"/>
    <w:rsid w:val="003217BE"/>
    <w:rsid w:val="0033626D"/>
    <w:rsid w:val="00343763"/>
    <w:rsid w:val="003448AF"/>
    <w:rsid w:val="003452AF"/>
    <w:rsid w:val="003543DC"/>
    <w:rsid w:val="003568B2"/>
    <w:rsid w:val="00361FE9"/>
    <w:rsid w:val="00363365"/>
    <w:rsid w:val="00363772"/>
    <w:rsid w:val="00364840"/>
    <w:rsid w:val="003802DC"/>
    <w:rsid w:val="00380628"/>
    <w:rsid w:val="00380C98"/>
    <w:rsid w:val="00384C75"/>
    <w:rsid w:val="0038792A"/>
    <w:rsid w:val="00390186"/>
    <w:rsid w:val="0039327D"/>
    <w:rsid w:val="003939F8"/>
    <w:rsid w:val="003969FA"/>
    <w:rsid w:val="003B0426"/>
    <w:rsid w:val="003C01EC"/>
    <w:rsid w:val="003C1C71"/>
    <w:rsid w:val="003C1FCF"/>
    <w:rsid w:val="003D1476"/>
    <w:rsid w:val="003D2F76"/>
    <w:rsid w:val="003D627D"/>
    <w:rsid w:val="003D6360"/>
    <w:rsid w:val="003D6501"/>
    <w:rsid w:val="003D665E"/>
    <w:rsid w:val="003D6F6F"/>
    <w:rsid w:val="003D7A1B"/>
    <w:rsid w:val="003E7C19"/>
    <w:rsid w:val="003F2566"/>
    <w:rsid w:val="0040404F"/>
    <w:rsid w:val="0040438C"/>
    <w:rsid w:val="00407155"/>
    <w:rsid w:val="0040799F"/>
    <w:rsid w:val="00411AC8"/>
    <w:rsid w:val="004163B8"/>
    <w:rsid w:val="0042069B"/>
    <w:rsid w:val="004238AD"/>
    <w:rsid w:val="00434BE5"/>
    <w:rsid w:val="004365DF"/>
    <w:rsid w:val="004407E4"/>
    <w:rsid w:val="004411F1"/>
    <w:rsid w:val="00456E9A"/>
    <w:rsid w:val="004579A3"/>
    <w:rsid w:val="004642B7"/>
    <w:rsid w:val="00464702"/>
    <w:rsid w:val="00466703"/>
    <w:rsid w:val="00474DC2"/>
    <w:rsid w:val="004874AD"/>
    <w:rsid w:val="00490175"/>
    <w:rsid w:val="00490492"/>
    <w:rsid w:val="004912B0"/>
    <w:rsid w:val="00494D77"/>
    <w:rsid w:val="0049712F"/>
    <w:rsid w:val="004A7DF7"/>
    <w:rsid w:val="004B1F10"/>
    <w:rsid w:val="004B2B7C"/>
    <w:rsid w:val="004C1E4D"/>
    <w:rsid w:val="004C2144"/>
    <w:rsid w:val="004C6D87"/>
    <w:rsid w:val="004C747B"/>
    <w:rsid w:val="004D4C79"/>
    <w:rsid w:val="004D5D13"/>
    <w:rsid w:val="004E6396"/>
    <w:rsid w:val="004E6CE9"/>
    <w:rsid w:val="004F0123"/>
    <w:rsid w:val="004F1BCB"/>
    <w:rsid w:val="004F4897"/>
    <w:rsid w:val="004F7F0D"/>
    <w:rsid w:val="00501E75"/>
    <w:rsid w:val="00504E70"/>
    <w:rsid w:val="005143C0"/>
    <w:rsid w:val="00516A2E"/>
    <w:rsid w:val="0051796F"/>
    <w:rsid w:val="0052187E"/>
    <w:rsid w:val="00523343"/>
    <w:rsid w:val="00525F7A"/>
    <w:rsid w:val="00527A32"/>
    <w:rsid w:val="00530847"/>
    <w:rsid w:val="00532F94"/>
    <w:rsid w:val="00537CA1"/>
    <w:rsid w:val="0054321F"/>
    <w:rsid w:val="00550C95"/>
    <w:rsid w:val="005578C4"/>
    <w:rsid w:val="005579C0"/>
    <w:rsid w:val="00557B4D"/>
    <w:rsid w:val="00563D6F"/>
    <w:rsid w:val="00565F03"/>
    <w:rsid w:val="00570C1F"/>
    <w:rsid w:val="00572794"/>
    <w:rsid w:val="00580520"/>
    <w:rsid w:val="00580C7F"/>
    <w:rsid w:val="005823E2"/>
    <w:rsid w:val="00590033"/>
    <w:rsid w:val="00590404"/>
    <w:rsid w:val="005904AF"/>
    <w:rsid w:val="00590BF4"/>
    <w:rsid w:val="00594A6C"/>
    <w:rsid w:val="00596913"/>
    <w:rsid w:val="0059733C"/>
    <w:rsid w:val="005A38DD"/>
    <w:rsid w:val="005B1444"/>
    <w:rsid w:val="005C157E"/>
    <w:rsid w:val="005E0447"/>
    <w:rsid w:val="005E57E7"/>
    <w:rsid w:val="005E7CAB"/>
    <w:rsid w:val="005F0876"/>
    <w:rsid w:val="006070E3"/>
    <w:rsid w:val="006076CC"/>
    <w:rsid w:val="0062575E"/>
    <w:rsid w:val="006340FE"/>
    <w:rsid w:val="00635215"/>
    <w:rsid w:val="00635A1B"/>
    <w:rsid w:val="00636AFD"/>
    <w:rsid w:val="0064090E"/>
    <w:rsid w:val="0064549B"/>
    <w:rsid w:val="00651ADC"/>
    <w:rsid w:val="00654852"/>
    <w:rsid w:val="006614C5"/>
    <w:rsid w:val="00664FE9"/>
    <w:rsid w:val="00666AE2"/>
    <w:rsid w:val="00671DCC"/>
    <w:rsid w:val="0067535B"/>
    <w:rsid w:val="00680536"/>
    <w:rsid w:val="00687A20"/>
    <w:rsid w:val="006900F8"/>
    <w:rsid w:val="006920FB"/>
    <w:rsid w:val="00697A7C"/>
    <w:rsid w:val="006A2087"/>
    <w:rsid w:val="006A20DE"/>
    <w:rsid w:val="006A213D"/>
    <w:rsid w:val="006A6B2C"/>
    <w:rsid w:val="006B5FA0"/>
    <w:rsid w:val="006B668F"/>
    <w:rsid w:val="006C3C94"/>
    <w:rsid w:val="006C5CDD"/>
    <w:rsid w:val="006D39FD"/>
    <w:rsid w:val="006D5EF3"/>
    <w:rsid w:val="006E4F8F"/>
    <w:rsid w:val="006F49AC"/>
    <w:rsid w:val="00703A39"/>
    <w:rsid w:val="0070494F"/>
    <w:rsid w:val="00707CCA"/>
    <w:rsid w:val="0071276A"/>
    <w:rsid w:val="007130F6"/>
    <w:rsid w:val="0071532F"/>
    <w:rsid w:val="0071590A"/>
    <w:rsid w:val="007206D7"/>
    <w:rsid w:val="00723444"/>
    <w:rsid w:val="007240FF"/>
    <w:rsid w:val="007310C1"/>
    <w:rsid w:val="0074176E"/>
    <w:rsid w:val="00762AE2"/>
    <w:rsid w:val="00771BC7"/>
    <w:rsid w:val="00773159"/>
    <w:rsid w:val="0077499B"/>
    <w:rsid w:val="007803A5"/>
    <w:rsid w:val="007A16D4"/>
    <w:rsid w:val="007A47E7"/>
    <w:rsid w:val="007A6CEE"/>
    <w:rsid w:val="007B054A"/>
    <w:rsid w:val="007B0B57"/>
    <w:rsid w:val="007B4000"/>
    <w:rsid w:val="007B5A10"/>
    <w:rsid w:val="007B69D4"/>
    <w:rsid w:val="007C0A0D"/>
    <w:rsid w:val="007C5607"/>
    <w:rsid w:val="007C5C66"/>
    <w:rsid w:val="007D642A"/>
    <w:rsid w:val="007E0479"/>
    <w:rsid w:val="007E4ECA"/>
    <w:rsid w:val="007E5DCE"/>
    <w:rsid w:val="007F187D"/>
    <w:rsid w:val="007F2934"/>
    <w:rsid w:val="007F55AE"/>
    <w:rsid w:val="00805631"/>
    <w:rsid w:val="008104D1"/>
    <w:rsid w:val="0081197F"/>
    <w:rsid w:val="008151F0"/>
    <w:rsid w:val="00833343"/>
    <w:rsid w:val="0084728F"/>
    <w:rsid w:val="00854B74"/>
    <w:rsid w:val="00855174"/>
    <w:rsid w:val="00856433"/>
    <w:rsid w:val="00860DCB"/>
    <w:rsid w:val="00862390"/>
    <w:rsid w:val="0086620A"/>
    <w:rsid w:val="00867E38"/>
    <w:rsid w:val="0087276A"/>
    <w:rsid w:val="00875589"/>
    <w:rsid w:val="00875649"/>
    <w:rsid w:val="00884AE7"/>
    <w:rsid w:val="00894487"/>
    <w:rsid w:val="008A22CB"/>
    <w:rsid w:val="008A3BDA"/>
    <w:rsid w:val="008A41FB"/>
    <w:rsid w:val="008B1BCD"/>
    <w:rsid w:val="008B2A81"/>
    <w:rsid w:val="008B6602"/>
    <w:rsid w:val="008C3859"/>
    <w:rsid w:val="008C3C76"/>
    <w:rsid w:val="008C7107"/>
    <w:rsid w:val="008C79C4"/>
    <w:rsid w:val="008D4001"/>
    <w:rsid w:val="008E4414"/>
    <w:rsid w:val="008F5006"/>
    <w:rsid w:val="008F5D67"/>
    <w:rsid w:val="00900165"/>
    <w:rsid w:val="009019A9"/>
    <w:rsid w:val="00903855"/>
    <w:rsid w:val="0090642B"/>
    <w:rsid w:val="0091579C"/>
    <w:rsid w:val="0092220A"/>
    <w:rsid w:val="00925917"/>
    <w:rsid w:val="00926D96"/>
    <w:rsid w:val="0093096B"/>
    <w:rsid w:val="00937193"/>
    <w:rsid w:val="0094319B"/>
    <w:rsid w:val="0094557B"/>
    <w:rsid w:val="009540BF"/>
    <w:rsid w:val="00957AE3"/>
    <w:rsid w:val="00963248"/>
    <w:rsid w:val="00964CCB"/>
    <w:rsid w:val="00972995"/>
    <w:rsid w:val="009805DC"/>
    <w:rsid w:val="00985C9D"/>
    <w:rsid w:val="0098705A"/>
    <w:rsid w:val="0098767A"/>
    <w:rsid w:val="0099669C"/>
    <w:rsid w:val="009A4B2C"/>
    <w:rsid w:val="009A7BE6"/>
    <w:rsid w:val="009B19E3"/>
    <w:rsid w:val="009B3D3C"/>
    <w:rsid w:val="009B4A5C"/>
    <w:rsid w:val="009C0483"/>
    <w:rsid w:val="009C0DE0"/>
    <w:rsid w:val="009C2852"/>
    <w:rsid w:val="009C354A"/>
    <w:rsid w:val="009C4BEF"/>
    <w:rsid w:val="009C523B"/>
    <w:rsid w:val="009D3978"/>
    <w:rsid w:val="009D7F4A"/>
    <w:rsid w:val="009E2660"/>
    <w:rsid w:val="009E692C"/>
    <w:rsid w:val="009F08E1"/>
    <w:rsid w:val="00A00D96"/>
    <w:rsid w:val="00A04936"/>
    <w:rsid w:val="00A16962"/>
    <w:rsid w:val="00A224A3"/>
    <w:rsid w:val="00A32579"/>
    <w:rsid w:val="00A35815"/>
    <w:rsid w:val="00A35DDE"/>
    <w:rsid w:val="00A42B8D"/>
    <w:rsid w:val="00A47ED6"/>
    <w:rsid w:val="00A52567"/>
    <w:rsid w:val="00A60568"/>
    <w:rsid w:val="00A65EA1"/>
    <w:rsid w:val="00A670BC"/>
    <w:rsid w:val="00A67AAC"/>
    <w:rsid w:val="00A724F4"/>
    <w:rsid w:val="00A73404"/>
    <w:rsid w:val="00A75E7E"/>
    <w:rsid w:val="00A81BAF"/>
    <w:rsid w:val="00A90CC3"/>
    <w:rsid w:val="00A91DE2"/>
    <w:rsid w:val="00A94609"/>
    <w:rsid w:val="00AA03BE"/>
    <w:rsid w:val="00AA0436"/>
    <w:rsid w:val="00AA2E11"/>
    <w:rsid w:val="00AB129D"/>
    <w:rsid w:val="00AB2035"/>
    <w:rsid w:val="00AB3D69"/>
    <w:rsid w:val="00AC00D1"/>
    <w:rsid w:val="00AC3404"/>
    <w:rsid w:val="00AC66C9"/>
    <w:rsid w:val="00AD0ED4"/>
    <w:rsid w:val="00AD1311"/>
    <w:rsid w:val="00AE01F9"/>
    <w:rsid w:val="00AE0FBD"/>
    <w:rsid w:val="00AF432B"/>
    <w:rsid w:val="00AF67FB"/>
    <w:rsid w:val="00B01437"/>
    <w:rsid w:val="00B20F13"/>
    <w:rsid w:val="00B228AD"/>
    <w:rsid w:val="00B27D34"/>
    <w:rsid w:val="00B36123"/>
    <w:rsid w:val="00B43EAD"/>
    <w:rsid w:val="00B45E13"/>
    <w:rsid w:val="00B54743"/>
    <w:rsid w:val="00B553ED"/>
    <w:rsid w:val="00B55748"/>
    <w:rsid w:val="00B56627"/>
    <w:rsid w:val="00B575BF"/>
    <w:rsid w:val="00B64988"/>
    <w:rsid w:val="00B64F88"/>
    <w:rsid w:val="00B67744"/>
    <w:rsid w:val="00B73596"/>
    <w:rsid w:val="00B8557E"/>
    <w:rsid w:val="00B91866"/>
    <w:rsid w:val="00B92D66"/>
    <w:rsid w:val="00B938D6"/>
    <w:rsid w:val="00B94E12"/>
    <w:rsid w:val="00BA1D03"/>
    <w:rsid w:val="00BA3954"/>
    <w:rsid w:val="00BB140B"/>
    <w:rsid w:val="00BB3DBC"/>
    <w:rsid w:val="00BC16BF"/>
    <w:rsid w:val="00BC24F4"/>
    <w:rsid w:val="00BC5F0F"/>
    <w:rsid w:val="00BC64C6"/>
    <w:rsid w:val="00BC7D19"/>
    <w:rsid w:val="00BD00A8"/>
    <w:rsid w:val="00BD4D94"/>
    <w:rsid w:val="00BD648F"/>
    <w:rsid w:val="00BD72A4"/>
    <w:rsid w:val="00BE0B45"/>
    <w:rsid w:val="00BE3D52"/>
    <w:rsid w:val="00BF1803"/>
    <w:rsid w:val="00BF1B37"/>
    <w:rsid w:val="00BF299E"/>
    <w:rsid w:val="00BF425B"/>
    <w:rsid w:val="00BF464A"/>
    <w:rsid w:val="00BF5FC9"/>
    <w:rsid w:val="00C000F9"/>
    <w:rsid w:val="00C05E12"/>
    <w:rsid w:val="00C13A30"/>
    <w:rsid w:val="00C142DA"/>
    <w:rsid w:val="00C239E3"/>
    <w:rsid w:val="00C259DB"/>
    <w:rsid w:val="00C31C9E"/>
    <w:rsid w:val="00C347A7"/>
    <w:rsid w:val="00C355C8"/>
    <w:rsid w:val="00C36554"/>
    <w:rsid w:val="00C3702C"/>
    <w:rsid w:val="00C37115"/>
    <w:rsid w:val="00C4255E"/>
    <w:rsid w:val="00C501FD"/>
    <w:rsid w:val="00C52ECC"/>
    <w:rsid w:val="00C54F27"/>
    <w:rsid w:val="00C56376"/>
    <w:rsid w:val="00C65DBF"/>
    <w:rsid w:val="00C74862"/>
    <w:rsid w:val="00C81065"/>
    <w:rsid w:val="00C83733"/>
    <w:rsid w:val="00C8467D"/>
    <w:rsid w:val="00C9003F"/>
    <w:rsid w:val="00C90B0A"/>
    <w:rsid w:val="00C9118E"/>
    <w:rsid w:val="00CA3A51"/>
    <w:rsid w:val="00CA6419"/>
    <w:rsid w:val="00CB4623"/>
    <w:rsid w:val="00CB58C8"/>
    <w:rsid w:val="00CB7882"/>
    <w:rsid w:val="00CC1917"/>
    <w:rsid w:val="00CC1976"/>
    <w:rsid w:val="00CC3849"/>
    <w:rsid w:val="00CC39F8"/>
    <w:rsid w:val="00CC42BD"/>
    <w:rsid w:val="00CC509F"/>
    <w:rsid w:val="00CC64BB"/>
    <w:rsid w:val="00CD24AA"/>
    <w:rsid w:val="00CE185A"/>
    <w:rsid w:val="00CF2F92"/>
    <w:rsid w:val="00CF554C"/>
    <w:rsid w:val="00D1177A"/>
    <w:rsid w:val="00D11D29"/>
    <w:rsid w:val="00D15381"/>
    <w:rsid w:val="00D21707"/>
    <w:rsid w:val="00D25E4A"/>
    <w:rsid w:val="00D306BC"/>
    <w:rsid w:val="00D31355"/>
    <w:rsid w:val="00D33BB9"/>
    <w:rsid w:val="00D43ED2"/>
    <w:rsid w:val="00D55DE5"/>
    <w:rsid w:val="00D57679"/>
    <w:rsid w:val="00D6389E"/>
    <w:rsid w:val="00D73D29"/>
    <w:rsid w:val="00D800FE"/>
    <w:rsid w:val="00D84582"/>
    <w:rsid w:val="00D86937"/>
    <w:rsid w:val="00D95590"/>
    <w:rsid w:val="00D970DC"/>
    <w:rsid w:val="00D97D14"/>
    <w:rsid w:val="00DA3989"/>
    <w:rsid w:val="00DA3CCA"/>
    <w:rsid w:val="00DA3D50"/>
    <w:rsid w:val="00DC0001"/>
    <w:rsid w:val="00DC0306"/>
    <w:rsid w:val="00DC70CA"/>
    <w:rsid w:val="00DD1BCD"/>
    <w:rsid w:val="00DD713B"/>
    <w:rsid w:val="00DE35F5"/>
    <w:rsid w:val="00DE762F"/>
    <w:rsid w:val="00DF36A2"/>
    <w:rsid w:val="00E0154A"/>
    <w:rsid w:val="00E0160F"/>
    <w:rsid w:val="00E04B9E"/>
    <w:rsid w:val="00E0761D"/>
    <w:rsid w:val="00E11674"/>
    <w:rsid w:val="00E139B0"/>
    <w:rsid w:val="00E2385D"/>
    <w:rsid w:val="00E265A8"/>
    <w:rsid w:val="00E309BC"/>
    <w:rsid w:val="00E34C2F"/>
    <w:rsid w:val="00E54EB1"/>
    <w:rsid w:val="00E558A1"/>
    <w:rsid w:val="00E57E3E"/>
    <w:rsid w:val="00E60B74"/>
    <w:rsid w:val="00E72F3B"/>
    <w:rsid w:val="00E73993"/>
    <w:rsid w:val="00E75775"/>
    <w:rsid w:val="00E77188"/>
    <w:rsid w:val="00E8017E"/>
    <w:rsid w:val="00E83896"/>
    <w:rsid w:val="00E9593F"/>
    <w:rsid w:val="00EA4FFB"/>
    <w:rsid w:val="00EA71B7"/>
    <w:rsid w:val="00EC2984"/>
    <w:rsid w:val="00ED1482"/>
    <w:rsid w:val="00ED3CFF"/>
    <w:rsid w:val="00ED4FF0"/>
    <w:rsid w:val="00ED706B"/>
    <w:rsid w:val="00ED7403"/>
    <w:rsid w:val="00EE4D19"/>
    <w:rsid w:val="00F00A11"/>
    <w:rsid w:val="00F03BCE"/>
    <w:rsid w:val="00F1028E"/>
    <w:rsid w:val="00F124A4"/>
    <w:rsid w:val="00F20D34"/>
    <w:rsid w:val="00F22932"/>
    <w:rsid w:val="00F22A99"/>
    <w:rsid w:val="00F23CC2"/>
    <w:rsid w:val="00F24195"/>
    <w:rsid w:val="00F24519"/>
    <w:rsid w:val="00F24DF2"/>
    <w:rsid w:val="00F3167A"/>
    <w:rsid w:val="00F33781"/>
    <w:rsid w:val="00F45FD8"/>
    <w:rsid w:val="00F532B1"/>
    <w:rsid w:val="00F53BBD"/>
    <w:rsid w:val="00F5421D"/>
    <w:rsid w:val="00F61FE0"/>
    <w:rsid w:val="00F61FFD"/>
    <w:rsid w:val="00F662D3"/>
    <w:rsid w:val="00F6697D"/>
    <w:rsid w:val="00F81238"/>
    <w:rsid w:val="00F83C0E"/>
    <w:rsid w:val="00F9366D"/>
    <w:rsid w:val="00F94ABF"/>
    <w:rsid w:val="00F95F5F"/>
    <w:rsid w:val="00FA5142"/>
    <w:rsid w:val="00FB48DB"/>
    <w:rsid w:val="00FC2706"/>
    <w:rsid w:val="00FC7A91"/>
    <w:rsid w:val="00FD0FAA"/>
    <w:rsid w:val="00FD109B"/>
    <w:rsid w:val="00FE2717"/>
    <w:rsid w:val="00FE6028"/>
    <w:rsid w:val="00FE77A5"/>
    <w:rsid w:val="00FF0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fillcolor="none [66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15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D6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234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Y-页眉"/>
    <w:basedOn w:val="a"/>
    <w:rsid w:val="00BC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paragraph" w:styleId="a4">
    <w:name w:val="footer"/>
    <w:aliases w:val="HY-页脚"/>
    <w:basedOn w:val="a"/>
    <w:rsid w:val="00490175"/>
    <w:pPr>
      <w:tabs>
        <w:tab w:val="center" w:pos="4153"/>
        <w:tab w:val="right" w:pos="8306"/>
      </w:tabs>
      <w:snapToGrid w:val="0"/>
      <w:jc w:val="left"/>
    </w:pPr>
    <w:rPr>
      <w:rFonts w:ascii="微软雅黑" w:eastAsia="微软雅黑" w:hAnsi="微软雅黑"/>
      <w:sz w:val="18"/>
      <w:szCs w:val="18"/>
    </w:rPr>
  </w:style>
  <w:style w:type="character" w:styleId="a5">
    <w:name w:val="Hyperlink"/>
    <w:aliases w:val="HY-超链接"/>
    <w:basedOn w:val="a0"/>
    <w:rsid w:val="00BC16BF"/>
    <w:rPr>
      <w:rFonts w:eastAsia="微软雅黑"/>
      <w:color w:val="0000FF"/>
      <w:u w:val="single"/>
    </w:rPr>
  </w:style>
  <w:style w:type="character" w:styleId="a6">
    <w:name w:val="page number"/>
    <w:aliases w:val="HY-页码"/>
    <w:basedOn w:val="a0"/>
    <w:rsid w:val="00490175"/>
    <w:rPr>
      <w:rFonts w:ascii="微软雅黑" w:eastAsia="微软雅黑" w:hAnsi="微软雅黑"/>
    </w:rPr>
  </w:style>
  <w:style w:type="paragraph" w:customStyle="1" w:styleId="HY-0">
    <w:name w:val="HY-文章标题0"/>
    <w:basedOn w:val="a"/>
    <w:rsid w:val="003B0426"/>
    <w:pPr>
      <w:jc w:val="center"/>
    </w:pPr>
    <w:rPr>
      <w:rFonts w:ascii="微软雅黑" w:eastAsia="微软雅黑" w:hAnsi="微软雅黑"/>
      <w:b/>
      <w:sz w:val="84"/>
    </w:rPr>
  </w:style>
  <w:style w:type="paragraph" w:customStyle="1" w:styleId="HY-1">
    <w:name w:val="HY-文章标题1"/>
    <w:basedOn w:val="a"/>
    <w:rsid w:val="003B0426"/>
    <w:pPr>
      <w:jc w:val="center"/>
    </w:pPr>
    <w:rPr>
      <w:rFonts w:ascii="微软雅黑" w:eastAsia="微软雅黑" w:hAnsi="微软雅黑"/>
      <w:b/>
      <w:sz w:val="52"/>
    </w:rPr>
  </w:style>
  <w:style w:type="paragraph" w:customStyle="1" w:styleId="HY-52">
    <w:name w:val="样式 HY-文章正文5 + 首行缩进:  2 字符"/>
    <w:basedOn w:val="HY-50"/>
    <w:rsid w:val="00490175"/>
    <w:pPr>
      <w:ind w:firstLine="420"/>
    </w:pPr>
  </w:style>
  <w:style w:type="paragraph" w:customStyle="1" w:styleId="HY-2">
    <w:name w:val="HY-文章标题2"/>
    <w:basedOn w:val="a"/>
    <w:rsid w:val="003B0426"/>
    <w:pPr>
      <w:jc w:val="center"/>
    </w:pPr>
    <w:rPr>
      <w:rFonts w:ascii="微软雅黑" w:eastAsia="微软雅黑" w:hAnsi="微软雅黑"/>
      <w:b/>
      <w:sz w:val="44"/>
    </w:rPr>
  </w:style>
  <w:style w:type="paragraph" w:styleId="10">
    <w:name w:val="toc 1"/>
    <w:basedOn w:val="a"/>
    <w:next w:val="a"/>
    <w:autoRedefine/>
    <w:semiHidden/>
    <w:rsid w:val="00F6697D"/>
  </w:style>
  <w:style w:type="paragraph" w:customStyle="1" w:styleId="HY-40">
    <w:name w:val="HY-文章正文4"/>
    <w:basedOn w:val="a"/>
    <w:rsid w:val="003B0426"/>
    <w:pPr>
      <w:ind w:firstLineChars="200" w:firstLine="200"/>
    </w:pPr>
    <w:rPr>
      <w:rFonts w:ascii="微软雅黑" w:eastAsia="微软雅黑" w:hAnsi="微软雅黑"/>
      <w:sz w:val="28"/>
    </w:rPr>
  </w:style>
  <w:style w:type="paragraph" w:customStyle="1" w:styleId="HY-50">
    <w:name w:val="HY-文章正文5"/>
    <w:basedOn w:val="a"/>
    <w:rsid w:val="00490175"/>
    <w:pPr>
      <w:ind w:firstLineChars="200" w:firstLine="200"/>
    </w:pPr>
    <w:rPr>
      <w:rFonts w:ascii="微软雅黑" w:eastAsia="微软雅黑" w:hAnsi="微软雅黑"/>
    </w:rPr>
  </w:style>
  <w:style w:type="paragraph" w:customStyle="1" w:styleId="HY-51">
    <w:name w:val="HY-文章引用5"/>
    <w:basedOn w:val="a"/>
    <w:rsid w:val="003B0426"/>
    <w:rPr>
      <w:rFonts w:ascii="微软雅黑" w:eastAsia="微软雅黑" w:hAnsi="微软雅黑"/>
      <w:color w:val="0000FF"/>
      <w:szCs w:val="21"/>
    </w:rPr>
  </w:style>
  <w:style w:type="paragraph" w:customStyle="1" w:styleId="HY-4">
    <w:name w:val="HY-文章目录4"/>
    <w:basedOn w:val="a"/>
    <w:autoRedefine/>
    <w:rsid w:val="003B0426"/>
    <w:pPr>
      <w:numPr>
        <w:ilvl w:val="1"/>
        <w:numId w:val="25"/>
      </w:numPr>
      <w:outlineLvl w:val="1"/>
    </w:pPr>
    <w:rPr>
      <w:rFonts w:ascii="微软雅黑" w:eastAsia="微软雅黑" w:hAnsi="微软雅黑"/>
      <w:b/>
      <w:sz w:val="28"/>
    </w:rPr>
  </w:style>
  <w:style w:type="paragraph" w:customStyle="1" w:styleId="HY-4-">
    <w:name w:val="HY-文章目录4-"/>
    <w:basedOn w:val="a"/>
    <w:rsid w:val="003B0426"/>
    <w:pPr>
      <w:numPr>
        <w:ilvl w:val="2"/>
        <w:numId w:val="25"/>
      </w:numPr>
      <w:outlineLvl w:val="2"/>
    </w:pPr>
    <w:rPr>
      <w:rFonts w:ascii="微软雅黑" w:eastAsia="微软雅黑" w:hAnsi="微软雅黑"/>
      <w:b/>
      <w:sz w:val="24"/>
    </w:rPr>
  </w:style>
  <w:style w:type="paragraph" w:customStyle="1" w:styleId="HY-4-0">
    <w:name w:val="HY-文章引用4-"/>
    <w:basedOn w:val="a"/>
    <w:rsid w:val="003B0426"/>
    <w:rPr>
      <w:rFonts w:ascii="微软雅黑" w:eastAsia="微软雅黑" w:hAnsi="微软雅黑"/>
      <w:color w:val="0000FF"/>
      <w:sz w:val="24"/>
    </w:rPr>
  </w:style>
  <w:style w:type="paragraph" w:customStyle="1" w:styleId="HY-4-1">
    <w:name w:val="HY-文章正文4-"/>
    <w:basedOn w:val="a"/>
    <w:rsid w:val="001541F9"/>
    <w:pPr>
      <w:ind w:firstLineChars="200" w:firstLine="200"/>
    </w:pPr>
    <w:rPr>
      <w:rFonts w:ascii="微软雅黑" w:eastAsia="微软雅黑" w:hAnsi="微软雅黑"/>
      <w:sz w:val="24"/>
    </w:rPr>
  </w:style>
  <w:style w:type="paragraph" w:customStyle="1" w:styleId="HY-3">
    <w:name w:val="HY-文章目录3"/>
    <w:basedOn w:val="a"/>
    <w:rsid w:val="003B0426"/>
    <w:pPr>
      <w:numPr>
        <w:numId w:val="25"/>
      </w:numPr>
      <w:outlineLvl w:val="0"/>
    </w:pPr>
    <w:rPr>
      <w:rFonts w:ascii="微软雅黑" w:eastAsia="微软雅黑" w:hAnsi="微软雅黑"/>
      <w:b/>
      <w:sz w:val="32"/>
    </w:rPr>
  </w:style>
  <w:style w:type="paragraph" w:customStyle="1" w:styleId="HY-5-">
    <w:name w:val="HY-文章引用5-"/>
    <w:basedOn w:val="a"/>
    <w:rsid w:val="003B0426"/>
    <w:rPr>
      <w:rFonts w:ascii="微软雅黑" w:eastAsia="微软雅黑" w:hAnsi="微软雅黑"/>
      <w:color w:val="0000FF"/>
      <w:sz w:val="18"/>
      <w:szCs w:val="18"/>
    </w:rPr>
  </w:style>
  <w:style w:type="paragraph" w:customStyle="1" w:styleId="HY-5">
    <w:name w:val="HY-文章目录5"/>
    <w:basedOn w:val="a"/>
    <w:rsid w:val="003B0426"/>
    <w:pPr>
      <w:numPr>
        <w:ilvl w:val="3"/>
        <w:numId w:val="25"/>
      </w:numPr>
      <w:outlineLvl w:val="3"/>
    </w:pPr>
    <w:rPr>
      <w:rFonts w:ascii="微软雅黑" w:eastAsia="微软雅黑" w:hAnsi="微软雅黑"/>
      <w:b/>
    </w:rPr>
  </w:style>
  <w:style w:type="table" w:styleId="a7">
    <w:name w:val="Table Grid"/>
    <w:aliases w:val="HY-表格"/>
    <w:basedOn w:val="a1"/>
    <w:rsid w:val="00BC16BF"/>
    <w:pPr>
      <w:widowControl w:val="0"/>
      <w:jc w:val="both"/>
    </w:pPr>
    <w:rPr>
      <w:rFonts w:eastAsia="微软雅黑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FF9900"/>
      </w:tcPr>
    </w:tblStylePr>
  </w:style>
  <w:style w:type="paragraph" w:styleId="a8">
    <w:name w:val="Document Map"/>
    <w:basedOn w:val="a"/>
    <w:semiHidden/>
    <w:rsid w:val="00411AC8"/>
    <w:pPr>
      <w:shd w:val="clear" w:color="auto" w:fill="000080"/>
    </w:pPr>
  </w:style>
  <w:style w:type="paragraph" w:customStyle="1" w:styleId="HY-41">
    <w:name w:val="HY-文章正文4(粗)"/>
    <w:basedOn w:val="HY-40"/>
    <w:rsid w:val="00A73404"/>
    <w:pPr>
      <w:ind w:firstLine="560"/>
    </w:pPr>
    <w:rPr>
      <w:b/>
      <w:bCs/>
    </w:rPr>
  </w:style>
  <w:style w:type="paragraph" w:customStyle="1" w:styleId="HY-53">
    <w:name w:val="HY-文章正文5(粗)"/>
    <w:basedOn w:val="HY-50"/>
    <w:rsid w:val="00A73404"/>
    <w:pPr>
      <w:ind w:firstLine="420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08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ming\SpookyPOP\docs\&#36890;&#29992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FD6EE-2F3E-44D0-A853-2AD6668CC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通用Word模板.dotx</Template>
  <TotalTime>13</TotalTime>
  <Pages>1</Pages>
  <Words>28</Words>
  <Characters>165</Characters>
  <Application>Microsoft Office Word</Application>
  <DocSecurity>0</DocSecurity>
  <Lines>1</Lines>
  <Paragraphs>1</Paragraphs>
  <ScaleCrop>false</ScaleCrop>
  <Company>HoYo</Company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浩游网讯通用Word模板</dc:title>
  <dc:creator>test</dc:creator>
  <cp:lastModifiedBy>test</cp:lastModifiedBy>
  <cp:revision>28</cp:revision>
  <cp:lastPrinted>2007-01-23T06:13:00Z</cp:lastPrinted>
  <dcterms:created xsi:type="dcterms:W3CDTF">2015-01-10T14:14:00Z</dcterms:created>
  <dcterms:modified xsi:type="dcterms:W3CDTF">2015-01-10T14:27:00Z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北京浩游</vt:lpwstr>
  </property>
</Properties>
</file>