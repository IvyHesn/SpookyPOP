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635A1B" w:rsidRDefault="00D6389E" w:rsidP="00762AE2">
      <w:pPr>
        <w:pStyle w:val="HY-1"/>
      </w:pPr>
      <w:r>
        <w:rPr>
          <w:rFonts w:hint="eastAsia"/>
        </w:rPr>
        <w:t>关卡三消规则</w:t>
      </w:r>
    </w:p>
    <w:p w:rsidR="00DA3D50" w:rsidRDefault="00972995" w:rsidP="00DA3CCA">
      <w:pPr>
        <w:pStyle w:val="HY-3"/>
        <w:rPr>
          <w:rFonts w:hint="eastAsia"/>
        </w:rPr>
      </w:pPr>
      <w:r>
        <w:rPr>
          <w:rFonts w:hint="eastAsia"/>
        </w:rPr>
        <w:t>关卡初始设置</w:t>
      </w:r>
    </w:p>
    <w:p w:rsidR="00DA3CCA" w:rsidRDefault="00DA3CCA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关卡</w:t>
      </w:r>
      <w:r w:rsidR="00D81ECE">
        <w:rPr>
          <w:rFonts w:hint="eastAsia"/>
        </w:rPr>
        <w:t>三消元素</w:t>
      </w:r>
      <w:r>
        <w:rPr>
          <w:rFonts w:hint="eastAsia"/>
        </w:rPr>
        <w:t>的颜色种类，</w:t>
      </w:r>
      <w:r w:rsidR="00D81ECE">
        <w:rPr>
          <w:rFonts w:hint="eastAsia"/>
        </w:rPr>
        <w:t>需要指定</w:t>
      </w:r>
      <w:r w:rsidR="002A5E68">
        <w:rPr>
          <w:rFonts w:hint="eastAsia"/>
        </w:rPr>
        <w:t>具体是哪种颜色，可能的范围在3~5种</w:t>
      </w:r>
      <w:r w:rsidR="00671F36">
        <w:rPr>
          <w:rFonts w:hint="eastAsia"/>
        </w:rPr>
        <w:t>颜色</w:t>
      </w:r>
      <w:r w:rsidR="005F66F5">
        <w:rPr>
          <w:rFonts w:hint="eastAsia"/>
        </w:rPr>
        <w:t>。</w:t>
      </w:r>
    </w:p>
    <w:p w:rsidR="00DA3CCA" w:rsidRDefault="00DA3CCA" w:rsidP="009C0DE0">
      <w:pPr>
        <w:pStyle w:val="HY-4-1"/>
        <w:ind w:firstLine="480"/>
        <w:rPr>
          <w:rFonts w:hint="eastAsia"/>
        </w:rPr>
      </w:pPr>
    </w:p>
    <w:p w:rsidR="009C2853" w:rsidRDefault="009C2853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消除方式</w:t>
      </w:r>
    </w:p>
    <w:p w:rsidR="005B0BCD" w:rsidRDefault="005B0BCD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三消</w:t>
      </w:r>
    </w:p>
    <w:p w:rsidR="00D519F4" w:rsidRDefault="00D519F4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四消</w:t>
      </w:r>
    </w:p>
    <w:p w:rsidR="00D519F4" w:rsidRDefault="00D519F4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五消</w:t>
      </w:r>
    </w:p>
    <w:p w:rsidR="005B0BCD" w:rsidRPr="005B0BCD" w:rsidRDefault="005B0BCD" w:rsidP="009C0DE0">
      <w:pPr>
        <w:pStyle w:val="HY-4-1"/>
        <w:ind w:firstLine="480"/>
        <w:rPr>
          <w:rFonts w:hint="eastAsia"/>
        </w:rPr>
      </w:pPr>
    </w:p>
    <w:p w:rsidR="009C0DE0" w:rsidRDefault="005B0BCD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从上方掉落填充</w:t>
      </w:r>
    </w:p>
    <w:p w:rsidR="009C0DE0" w:rsidRDefault="009C0DE0" w:rsidP="009C0DE0">
      <w:pPr>
        <w:pStyle w:val="HY-4-1"/>
        <w:ind w:firstLine="480"/>
        <w:rPr>
          <w:rFonts w:hint="eastAsia"/>
        </w:rPr>
      </w:pPr>
    </w:p>
    <w:p w:rsidR="009C0DE0" w:rsidRDefault="009C0DE0" w:rsidP="009C0DE0">
      <w:pPr>
        <w:pStyle w:val="HY-4-1"/>
        <w:ind w:firstLine="480"/>
        <w:rPr>
          <w:rFonts w:hint="eastAsia"/>
        </w:rPr>
      </w:pPr>
    </w:p>
    <w:p w:rsidR="009C0DE0" w:rsidRDefault="009C0DE0" w:rsidP="009C0DE0">
      <w:pPr>
        <w:pStyle w:val="HY-4-1"/>
        <w:ind w:firstLine="480"/>
        <w:rPr>
          <w:rFonts w:hint="eastAsia"/>
        </w:rPr>
      </w:pPr>
    </w:p>
    <w:p w:rsidR="009C0DE0" w:rsidRPr="00762AE2" w:rsidRDefault="009C0DE0" w:rsidP="009C0DE0">
      <w:pPr>
        <w:pStyle w:val="HY-4-1"/>
        <w:ind w:firstLine="480"/>
      </w:pPr>
    </w:p>
    <w:sectPr w:rsidR="009C0DE0" w:rsidRPr="00762AE2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B7" w:rsidRDefault="005900B7">
      <w:r>
        <w:separator/>
      </w:r>
    </w:p>
    <w:p w:rsidR="005900B7" w:rsidRDefault="005900B7"/>
  </w:endnote>
  <w:endnote w:type="continuationSeparator" w:id="1">
    <w:p w:rsidR="005900B7" w:rsidRDefault="005900B7">
      <w:r>
        <w:continuationSeparator/>
      </w:r>
    </w:p>
    <w:p w:rsidR="005900B7" w:rsidRDefault="005900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E2" w:rsidRPr="001F26A2" w:rsidRDefault="00CB4623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1027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CB4623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D519F4">
      <w:rPr>
        <w:noProof/>
        <w:color w:val="000000"/>
        <w:kern w:val="0"/>
        <w:sz w:val="16"/>
        <w:szCs w:val="21"/>
      </w:rPr>
      <w:t>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D519F4">
      <w:rPr>
        <w:noProof/>
        <w:color w:val="000000"/>
        <w:kern w:val="0"/>
        <w:sz w:val="16"/>
        <w:szCs w:val="21"/>
      </w:rPr>
      <w:t>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B7" w:rsidRDefault="005900B7">
      <w:r>
        <w:separator/>
      </w:r>
    </w:p>
    <w:p w:rsidR="005900B7" w:rsidRDefault="005900B7"/>
  </w:footnote>
  <w:footnote w:type="continuationSeparator" w:id="1">
    <w:p w:rsidR="005900B7" w:rsidRDefault="005900B7">
      <w:r>
        <w:continuationSeparator/>
      </w:r>
    </w:p>
    <w:p w:rsidR="005900B7" w:rsidRDefault="005900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9"/>
  </w:num>
  <w:num w:numId="24">
    <w:abstractNumId w:val="19"/>
  </w:num>
  <w:num w:numId="25">
    <w:abstractNumId w:val="18"/>
  </w:num>
  <w:num w:numId="26">
    <w:abstractNumId w:val="26"/>
  </w:num>
  <w:num w:numId="27">
    <w:abstractNumId w:val="27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8"/>
  </w:num>
  <w:num w:numId="33">
    <w:abstractNumId w:val="25"/>
  </w:num>
  <w:num w:numId="34">
    <w:abstractNumId w:val="30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 [66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028"/>
    <w:rsid w:val="0000234F"/>
    <w:rsid w:val="000023E7"/>
    <w:rsid w:val="0000675E"/>
    <w:rsid w:val="000075DC"/>
    <w:rsid w:val="00010342"/>
    <w:rsid w:val="00010F18"/>
    <w:rsid w:val="000171A9"/>
    <w:rsid w:val="00021591"/>
    <w:rsid w:val="000215A5"/>
    <w:rsid w:val="00023F4F"/>
    <w:rsid w:val="000254D1"/>
    <w:rsid w:val="00030524"/>
    <w:rsid w:val="00041885"/>
    <w:rsid w:val="000455E8"/>
    <w:rsid w:val="000537BD"/>
    <w:rsid w:val="000659D2"/>
    <w:rsid w:val="000660B2"/>
    <w:rsid w:val="00070320"/>
    <w:rsid w:val="0008711C"/>
    <w:rsid w:val="00087CBB"/>
    <w:rsid w:val="00091EFA"/>
    <w:rsid w:val="000964E3"/>
    <w:rsid w:val="00097494"/>
    <w:rsid w:val="000A09BB"/>
    <w:rsid w:val="000A2749"/>
    <w:rsid w:val="000B5640"/>
    <w:rsid w:val="000B754B"/>
    <w:rsid w:val="000C482B"/>
    <w:rsid w:val="000C6DB4"/>
    <w:rsid w:val="000E1895"/>
    <w:rsid w:val="000E6D81"/>
    <w:rsid w:val="000F00DD"/>
    <w:rsid w:val="00104A26"/>
    <w:rsid w:val="0010551C"/>
    <w:rsid w:val="00112B0D"/>
    <w:rsid w:val="00113309"/>
    <w:rsid w:val="0011402D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5F9F"/>
    <w:rsid w:val="001A04C0"/>
    <w:rsid w:val="001A0A31"/>
    <w:rsid w:val="001A4841"/>
    <w:rsid w:val="001B2867"/>
    <w:rsid w:val="001C093F"/>
    <w:rsid w:val="001C6FCD"/>
    <w:rsid w:val="001D3A38"/>
    <w:rsid w:val="001D3EC0"/>
    <w:rsid w:val="001D4FA5"/>
    <w:rsid w:val="001E0091"/>
    <w:rsid w:val="001E33BA"/>
    <w:rsid w:val="001E3487"/>
    <w:rsid w:val="001E46AA"/>
    <w:rsid w:val="001E7CD3"/>
    <w:rsid w:val="001F26A2"/>
    <w:rsid w:val="001F4892"/>
    <w:rsid w:val="001F5D3C"/>
    <w:rsid w:val="001F6961"/>
    <w:rsid w:val="001F7680"/>
    <w:rsid w:val="001F7FBA"/>
    <w:rsid w:val="002109AA"/>
    <w:rsid w:val="00211722"/>
    <w:rsid w:val="002136C6"/>
    <w:rsid w:val="00215BFA"/>
    <w:rsid w:val="0022501E"/>
    <w:rsid w:val="002251EA"/>
    <w:rsid w:val="00226C6D"/>
    <w:rsid w:val="00227D1F"/>
    <w:rsid w:val="0023781F"/>
    <w:rsid w:val="00242663"/>
    <w:rsid w:val="00247EBA"/>
    <w:rsid w:val="002558C3"/>
    <w:rsid w:val="002565C6"/>
    <w:rsid w:val="002578FF"/>
    <w:rsid w:val="00267BF9"/>
    <w:rsid w:val="00274940"/>
    <w:rsid w:val="00275483"/>
    <w:rsid w:val="00282B0B"/>
    <w:rsid w:val="00284B87"/>
    <w:rsid w:val="00291109"/>
    <w:rsid w:val="00297114"/>
    <w:rsid w:val="002A299A"/>
    <w:rsid w:val="002A4761"/>
    <w:rsid w:val="002A5E68"/>
    <w:rsid w:val="002C5C6B"/>
    <w:rsid w:val="002D3C0E"/>
    <w:rsid w:val="002D3CE3"/>
    <w:rsid w:val="002D476B"/>
    <w:rsid w:val="002D54FF"/>
    <w:rsid w:val="002E11A1"/>
    <w:rsid w:val="002E591A"/>
    <w:rsid w:val="002E5F93"/>
    <w:rsid w:val="002E6FBF"/>
    <w:rsid w:val="002F0F34"/>
    <w:rsid w:val="002F78B9"/>
    <w:rsid w:val="00303438"/>
    <w:rsid w:val="00307150"/>
    <w:rsid w:val="00314EF1"/>
    <w:rsid w:val="003217BE"/>
    <w:rsid w:val="0033626D"/>
    <w:rsid w:val="00343763"/>
    <w:rsid w:val="003448AF"/>
    <w:rsid w:val="003452AF"/>
    <w:rsid w:val="003543DC"/>
    <w:rsid w:val="003568B2"/>
    <w:rsid w:val="00361FE9"/>
    <w:rsid w:val="00363365"/>
    <w:rsid w:val="00363772"/>
    <w:rsid w:val="00364840"/>
    <w:rsid w:val="003802DC"/>
    <w:rsid w:val="00380628"/>
    <w:rsid w:val="00380C98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D1476"/>
    <w:rsid w:val="003D2F76"/>
    <w:rsid w:val="003D627D"/>
    <w:rsid w:val="003D6360"/>
    <w:rsid w:val="003D6501"/>
    <w:rsid w:val="003D665E"/>
    <w:rsid w:val="003D6F6F"/>
    <w:rsid w:val="003D7A1B"/>
    <w:rsid w:val="003E7C19"/>
    <w:rsid w:val="003F2566"/>
    <w:rsid w:val="0040404F"/>
    <w:rsid w:val="0040438C"/>
    <w:rsid w:val="00407155"/>
    <w:rsid w:val="0040799F"/>
    <w:rsid w:val="00411AC8"/>
    <w:rsid w:val="004163B8"/>
    <w:rsid w:val="0042069B"/>
    <w:rsid w:val="004238AD"/>
    <w:rsid w:val="00434BE5"/>
    <w:rsid w:val="004365DF"/>
    <w:rsid w:val="004411F1"/>
    <w:rsid w:val="00456E9A"/>
    <w:rsid w:val="004579A3"/>
    <w:rsid w:val="004642B7"/>
    <w:rsid w:val="00464702"/>
    <w:rsid w:val="00466703"/>
    <w:rsid w:val="00474DC2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6D87"/>
    <w:rsid w:val="004C747B"/>
    <w:rsid w:val="004D4C79"/>
    <w:rsid w:val="004D5D13"/>
    <w:rsid w:val="004E6396"/>
    <w:rsid w:val="004E6CE9"/>
    <w:rsid w:val="004F0123"/>
    <w:rsid w:val="004F1BCB"/>
    <w:rsid w:val="004F4897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7CA1"/>
    <w:rsid w:val="0054321F"/>
    <w:rsid w:val="00550C95"/>
    <w:rsid w:val="005578C4"/>
    <w:rsid w:val="005579C0"/>
    <w:rsid w:val="00557B4D"/>
    <w:rsid w:val="00563D6F"/>
    <w:rsid w:val="00565F03"/>
    <w:rsid w:val="00570C1F"/>
    <w:rsid w:val="00572794"/>
    <w:rsid w:val="00580520"/>
    <w:rsid w:val="00580C7F"/>
    <w:rsid w:val="005823E2"/>
    <w:rsid w:val="00590033"/>
    <w:rsid w:val="005900B7"/>
    <w:rsid w:val="00590404"/>
    <w:rsid w:val="005904AF"/>
    <w:rsid w:val="00590BF4"/>
    <w:rsid w:val="00594A6C"/>
    <w:rsid w:val="0059733C"/>
    <w:rsid w:val="005A38DD"/>
    <w:rsid w:val="005B0BCD"/>
    <w:rsid w:val="005B1444"/>
    <w:rsid w:val="005C157E"/>
    <w:rsid w:val="005E0447"/>
    <w:rsid w:val="005E57E7"/>
    <w:rsid w:val="005E7CAB"/>
    <w:rsid w:val="005F0876"/>
    <w:rsid w:val="005F66F5"/>
    <w:rsid w:val="006070E3"/>
    <w:rsid w:val="006076CC"/>
    <w:rsid w:val="0062575E"/>
    <w:rsid w:val="006340FE"/>
    <w:rsid w:val="00635A1B"/>
    <w:rsid w:val="00636AFD"/>
    <w:rsid w:val="0064090E"/>
    <w:rsid w:val="0064549B"/>
    <w:rsid w:val="00651ADC"/>
    <w:rsid w:val="00654852"/>
    <w:rsid w:val="006614C5"/>
    <w:rsid w:val="00664FE9"/>
    <w:rsid w:val="00671DCC"/>
    <w:rsid w:val="00671F36"/>
    <w:rsid w:val="0067535B"/>
    <w:rsid w:val="00680536"/>
    <w:rsid w:val="00687A20"/>
    <w:rsid w:val="006900F8"/>
    <w:rsid w:val="006920FB"/>
    <w:rsid w:val="00697A7C"/>
    <w:rsid w:val="006A2087"/>
    <w:rsid w:val="006A20DE"/>
    <w:rsid w:val="006A213D"/>
    <w:rsid w:val="006A6B2C"/>
    <w:rsid w:val="006B5FA0"/>
    <w:rsid w:val="006C3C94"/>
    <w:rsid w:val="006C5CDD"/>
    <w:rsid w:val="006D39FD"/>
    <w:rsid w:val="006D5EF3"/>
    <w:rsid w:val="006E4F8F"/>
    <w:rsid w:val="006F49AC"/>
    <w:rsid w:val="00703A39"/>
    <w:rsid w:val="0070494F"/>
    <w:rsid w:val="00707CCA"/>
    <w:rsid w:val="0071276A"/>
    <w:rsid w:val="007130F6"/>
    <w:rsid w:val="0071532F"/>
    <w:rsid w:val="0071590A"/>
    <w:rsid w:val="007206D7"/>
    <w:rsid w:val="00723444"/>
    <w:rsid w:val="007240FF"/>
    <w:rsid w:val="007310C1"/>
    <w:rsid w:val="0074176E"/>
    <w:rsid w:val="00762AE2"/>
    <w:rsid w:val="00771BC7"/>
    <w:rsid w:val="00773159"/>
    <w:rsid w:val="007803A5"/>
    <w:rsid w:val="007A16D4"/>
    <w:rsid w:val="007A47E7"/>
    <w:rsid w:val="007A6CEE"/>
    <w:rsid w:val="007B0B57"/>
    <w:rsid w:val="007B4000"/>
    <w:rsid w:val="007B5A10"/>
    <w:rsid w:val="007B69D4"/>
    <w:rsid w:val="007C0A0D"/>
    <w:rsid w:val="007C5607"/>
    <w:rsid w:val="007C5C66"/>
    <w:rsid w:val="007D642A"/>
    <w:rsid w:val="007E0479"/>
    <w:rsid w:val="007E4ECA"/>
    <w:rsid w:val="007E5DCE"/>
    <w:rsid w:val="007F187D"/>
    <w:rsid w:val="007F2934"/>
    <w:rsid w:val="007F55AE"/>
    <w:rsid w:val="00805631"/>
    <w:rsid w:val="008104D1"/>
    <w:rsid w:val="0081197F"/>
    <w:rsid w:val="008151F0"/>
    <w:rsid w:val="00833343"/>
    <w:rsid w:val="0084728F"/>
    <w:rsid w:val="00854B74"/>
    <w:rsid w:val="00855174"/>
    <w:rsid w:val="00856433"/>
    <w:rsid w:val="00860DCB"/>
    <w:rsid w:val="00862390"/>
    <w:rsid w:val="0086620A"/>
    <w:rsid w:val="00867E38"/>
    <w:rsid w:val="0087276A"/>
    <w:rsid w:val="00875589"/>
    <w:rsid w:val="00875649"/>
    <w:rsid w:val="00884AE7"/>
    <w:rsid w:val="00894487"/>
    <w:rsid w:val="008A22CB"/>
    <w:rsid w:val="008A3BDA"/>
    <w:rsid w:val="008A41FB"/>
    <w:rsid w:val="008B1BCD"/>
    <w:rsid w:val="008B2A81"/>
    <w:rsid w:val="008B6602"/>
    <w:rsid w:val="008C3859"/>
    <w:rsid w:val="008C3C76"/>
    <w:rsid w:val="008C7107"/>
    <w:rsid w:val="008C79C4"/>
    <w:rsid w:val="008D4001"/>
    <w:rsid w:val="008E4414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319B"/>
    <w:rsid w:val="0094557B"/>
    <w:rsid w:val="009540BF"/>
    <w:rsid w:val="00957AE3"/>
    <w:rsid w:val="00963248"/>
    <w:rsid w:val="00964CCB"/>
    <w:rsid w:val="00972995"/>
    <w:rsid w:val="009805DC"/>
    <w:rsid w:val="00985C9D"/>
    <w:rsid w:val="0098705A"/>
    <w:rsid w:val="0098767A"/>
    <w:rsid w:val="0099669C"/>
    <w:rsid w:val="009A4B2C"/>
    <w:rsid w:val="009A7BE6"/>
    <w:rsid w:val="009B19E3"/>
    <w:rsid w:val="009B3D3C"/>
    <w:rsid w:val="009C0483"/>
    <w:rsid w:val="009C0DE0"/>
    <w:rsid w:val="009C2852"/>
    <w:rsid w:val="009C2853"/>
    <w:rsid w:val="009C354A"/>
    <w:rsid w:val="009C4BEF"/>
    <w:rsid w:val="009C523B"/>
    <w:rsid w:val="009D3978"/>
    <w:rsid w:val="009D7F4A"/>
    <w:rsid w:val="009E2660"/>
    <w:rsid w:val="009E692C"/>
    <w:rsid w:val="009F08E1"/>
    <w:rsid w:val="00A00D96"/>
    <w:rsid w:val="00A04936"/>
    <w:rsid w:val="00A224A3"/>
    <w:rsid w:val="00A32579"/>
    <w:rsid w:val="00A35815"/>
    <w:rsid w:val="00A35DDE"/>
    <w:rsid w:val="00A42B8D"/>
    <w:rsid w:val="00A47ED6"/>
    <w:rsid w:val="00A52567"/>
    <w:rsid w:val="00A60568"/>
    <w:rsid w:val="00A65EA1"/>
    <w:rsid w:val="00A67AAC"/>
    <w:rsid w:val="00A724F4"/>
    <w:rsid w:val="00A73404"/>
    <w:rsid w:val="00A75E7E"/>
    <w:rsid w:val="00A81BAF"/>
    <w:rsid w:val="00A90CC3"/>
    <w:rsid w:val="00A91DE2"/>
    <w:rsid w:val="00A94609"/>
    <w:rsid w:val="00AA03BE"/>
    <w:rsid w:val="00AA0436"/>
    <w:rsid w:val="00AA2E11"/>
    <w:rsid w:val="00AB129D"/>
    <w:rsid w:val="00AB2035"/>
    <w:rsid w:val="00AB3D69"/>
    <w:rsid w:val="00AC00D1"/>
    <w:rsid w:val="00AC3404"/>
    <w:rsid w:val="00AC66C9"/>
    <w:rsid w:val="00AD0ED4"/>
    <w:rsid w:val="00AD1311"/>
    <w:rsid w:val="00AE01F9"/>
    <w:rsid w:val="00AE0FBD"/>
    <w:rsid w:val="00AF432B"/>
    <w:rsid w:val="00AF67FB"/>
    <w:rsid w:val="00B01437"/>
    <w:rsid w:val="00B20F13"/>
    <w:rsid w:val="00B228AD"/>
    <w:rsid w:val="00B27D34"/>
    <w:rsid w:val="00B36123"/>
    <w:rsid w:val="00B43EAD"/>
    <w:rsid w:val="00B45E13"/>
    <w:rsid w:val="00B54743"/>
    <w:rsid w:val="00B553ED"/>
    <w:rsid w:val="00B55748"/>
    <w:rsid w:val="00B56627"/>
    <w:rsid w:val="00B575BF"/>
    <w:rsid w:val="00B64988"/>
    <w:rsid w:val="00B64F88"/>
    <w:rsid w:val="00B67744"/>
    <w:rsid w:val="00B73596"/>
    <w:rsid w:val="00B8557E"/>
    <w:rsid w:val="00B91866"/>
    <w:rsid w:val="00B92D66"/>
    <w:rsid w:val="00B938D6"/>
    <w:rsid w:val="00B94E12"/>
    <w:rsid w:val="00BA1D03"/>
    <w:rsid w:val="00BA3954"/>
    <w:rsid w:val="00BB140B"/>
    <w:rsid w:val="00BB3DBC"/>
    <w:rsid w:val="00BC16BF"/>
    <w:rsid w:val="00BC24F4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C000F9"/>
    <w:rsid w:val="00C05E12"/>
    <w:rsid w:val="00C13A30"/>
    <w:rsid w:val="00C142DA"/>
    <w:rsid w:val="00C239E3"/>
    <w:rsid w:val="00C259DB"/>
    <w:rsid w:val="00C31C9E"/>
    <w:rsid w:val="00C347A7"/>
    <w:rsid w:val="00C355C8"/>
    <w:rsid w:val="00C36554"/>
    <w:rsid w:val="00C37115"/>
    <w:rsid w:val="00C501FD"/>
    <w:rsid w:val="00C52ECC"/>
    <w:rsid w:val="00C54F27"/>
    <w:rsid w:val="00C56376"/>
    <w:rsid w:val="00C65DBF"/>
    <w:rsid w:val="00C74862"/>
    <w:rsid w:val="00C81065"/>
    <w:rsid w:val="00C83733"/>
    <w:rsid w:val="00C8467D"/>
    <w:rsid w:val="00C9003F"/>
    <w:rsid w:val="00C90B0A"/>
    <w:rsid w:val="00C9118E"/>
    <w:rsid w:val="00CA3A51"/>
    <w:rsid w:val="00CA6419"/>
    <w:rsid w:val="00CB4623"/>
    <w:rsid w:val="00CB58C8"/>
    <w:rsid w:val="00CB7882"/>
    <w:rsid w:val="00CC1917"/>
    <w:rsid w:val="00CC1976"/>
    <w:rsid w:val="00CC3849"/>
    <w:rsid w:val="00CC39F8"/>
    <w:rsid w:val="00CC42BD"/>
    <w:rsid w:val="00CC509F"/>
    <w:rsid w:val="00CC64BB"/>
    <w:rsid w:val="00CD24AA"/>
    <w:rsid w:val="00CE185A"/>
    <w:rsid w:val="00CF2F92"/>
    <w:rsid w:val="00CF554C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19F4"/>
    <w:rsid w:val="00D55DE5"/>
    <w:rsid w:val="00D57679"/>
    <w:rsid w:val="00D6389E"/>
    <w:rsid w:val="00D73D29"/>
    <w:rsid w:val="00D800FE"/>
    <w:rsid w:val="00D81ECE"/>
    <w:rsid w:val="00D84582"/>
    <w:rsid w:val="00D86937"/>
    <w:rsid w:val="00D95590"/>
    <w:rsid w:val="00D970DC"/>
    <w:rsid w:val="00D97D14"/>
    <w:rsid w:val="00DA3CCA"/>
    <w:rsid w:val="00DA3D50"/>
    <w:rsid w:val="00DC0001"/>
    <w:rsid w:val="00DC0306"/>
    <w:rsid w:val="00DC70CA"/>
    <w:rsid w:val="00DD1BCD"/>
    <w:rsid w:val="00DD713B"/>
    <w:rsid w:val="00DE35F5"/>
    <w:rsid w:val="00DE762F"/>
    <w:rsid w:val="00DF36A2"/>
    <w:rsid w:val="00E0154A"/>
    <w:rsid w:val="00E0160F"/>
    <w:rsid w:val="00E04B9E"/>
    <w:rsid w:val="00E0761D"/>
    <w:rsid w:val="00E11674"/>
    <w:rsid w:val="00E139B0"/>
    <w:rsid w:val="00E2385D"/>
    <w:rsid w:val="00E265A8"/>
    <w:rsid w:val="00E309BC"/>
    <w:rsid w:val="00E34C2F"/>
    <w:rsid w:val="00E54EB1"/>
    <w:rsid w:val="00E558A1"/>
    <w:rsid w:val="00E57E3E"/>
    <w:rsid w:val="00E60B74"/>
    <w:rsid w:val="00E72F3B"/>
    <w:rsid w:val="00E73993"/>
    <w:rsid w:val="00E75775"/>
    <w:rsid w:val="00E77188"/>
    <w:rsid w:val="00E8017E"/>
    <w:rsid w:val="00E83896"/>
    <w:rsid w:val="00E9593F"/>
    <w:rsid w:val="00EA4FFB"/>
    <w:rsid w:val="00EA71B7"/>
    <w:rsid w:val="00EC2984"/>
    <w:rsid w:val="00ED1482"/>
    <w:rsid w:val="00ED3CFF"/>
    <w:rsid w:val="00ED4FF0"/>
    <w:rsid w:val="00ED706B"/>
    <w:rsid w:val="00ED7403"/>
    <w:rsid w:val="00EE4D19"/>
    <w:rsid w:val="00F00A11"/>
    <w:rsid w:val="00F03BCE"/>
    <w:rsid w:val="00F1028E"/>
    <w:rsid w:val="00F124A4"/>
    <w:rsid w:val="00F20D34"/>
    <w:rsid w:val="00F22932"/>
    <w:rsid w:val="00F22A99"/>
    <w:rsid w:val="00F23CC2"/>
    <w:rsid w:val="00F24195"/>
    <w:rsid w:val="00F24519"/>
    <w:rsid w:val="00F24DF2"/>
    <w:rsid w:val="00F3167A"/>
    <w:rsid w:val="00F33781"/>
    <w:rsid w:val="00F45FD8"/>
    <w:rsid w:val="00F53BBD"/>
    <w:rsid w:val="00F5421D"/>
    <w:rsid w:val="00F61FE0"/>
    <w:rsid w:val="00F662D3"/>
    <w:rsid w:val="00F6697D"/>
    <w:rsid w:val="00F700C6"/>
    <w:rsid w:val="00F81238"/>
    <w:rsid w:val="00F83C0E"/>
    <w:rsid w:val="00F9366D"/>
    <w:rsid w:val="00F94ABF"/>
    <w:rsid w:val="00F95F5F"/>
    <w:rsid w:val="00FA5142"/>
    <w:rsid w:val="00FB48DB"/>
    <w:rsid w:val="00FC2706"/>
    <w:rsid w:val="00FC7A91"/>
    <w:rsid w:val="00FD0FAA"/>
    <w:rsid w:val="00FD109B"/>
    <w:rsid w:val="00FE2717"/>
    <w:rsid w:val="00FE6028"/>
    <w:rsid w:val="00FE77A5"/>
    <w:rsid w:val="00FF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ming\SpookyPOP\docs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FD6EE-2F3E-44D0-A853-2AD6668C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4</TotalTime>
  <Pages>1</Pages>
  <Words>11</Words>
  <Characters>69</Characters>
  <Application>Microsoft Office Word</Application>
  <DocSecurity>0</DocSecurity>
  <Lines>1</Lines>
  <Paragraphs>1</Paragraphs>
  <ScaleCrop>false</ScaleCrop>
  <Company>HoYo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test</cp:lastModifiedBy>
  <cp:revision>16</cp:revision>
  <cp:lastPrinted>2007-01-23T06:13:00Z</cp:lastPrinted>
  <dcterms:created xsi:type="dcterms:W3CDTF">2015-01-10T14:14:00Z</dcterms:created>
  <dcterms:modified xsi:type="dcterms:W3CDTF">2015-01-10T14:28:00Z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